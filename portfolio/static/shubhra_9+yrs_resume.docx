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BC41" w14:textId="5DABBDE3" w:rsidR="009C4C2A" w:rsidRPr="00293282" w:rsidRDefault="00EB5D1A" w:rsidP="007E3DA2">
      <w:pPr>
        <w:pStyle w:val="ContactInfo"/>
      </w:pPr>
      <w:r>
        <w:rPr>
          <w:rStyle w:val="Emphasis"/>
        </w:rPr>
        <w:t>Grover.shubhra</w:t>
      </w:r>
      <w:r w:rsidR="00094FF2">
        <w:rPr>
          <w:rStyle w:val="Emphasis"/>
        </w:rPr>
        <w:t>@gmail.com</w:t>
      </w:r>
      <w:r w:rsidR="007E3DA2">
        <w:br/>
      </w:r>
      <w:r>
        <w:t>8147855940</w:t>
      </w:r>
    </w:p>
    <w:p w14:paraId="51D905C5" w14:textId="4C93AA97" w:rsidR="009C4C2A" w:rsidRPr="00293282" w:rsidRDefault="002E408D" w:rsidP="00293282">
      <w:pPr>
        <w:pStyle w:val="Title"/>
      </w:pPr>
      <w:sdt>
        <w:sdtPr>
          <w:alias w:val="Enter Your Name:"/>
          <w:tag w:val="Enter Your Name:"/>
          <w:id w:val="65386479"/>
          <w:placeholder>
            <w:docPart w:val="0C44BCEC32184B9DA2AE1E0B1B41A9D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B5D1A">
            <w:t>SHUBHRA</w:t>
          </w:r>
        </w:sdtContent>
      </w:sdt>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981"/>
        <w:gridCol w:w="8099"/>
      </w:tblGrid>
      <w:tr w:rsidR="009B4D16" w:rsidRPr="00293282" w14:paraId="1E8633A0" w14:textId="77777777" w:rsidTr="002F31EA">
        <w:tc>
          <w:tcPr>
            <w:tcW w:w="1981" w:type="dxa"/>
          </w:tcPr>
          <w:p w14:paraId="0DBF2FA9" w14:textId="77777777" w:rsidR="009B4D16" w:rsidRPr="00293282" w:rsidRDefault="00C472B8" w:rsidP="00C472B8">
            <w:pPr>
              <w:pStyle w:val="Heading1"/>
              <w:jc w:val="left"/>
            </w:pPr>
            <w:r>
              <w:t>Career Objective</w:t>
            </w:r>
          </w:p>
        </w:tc>
        <w:tc>
          <w:tcPr>
            <w:tcW w:w="8099" w:type="dxa"/>
            <w:tcMar>
              <w:left w:w="274" w:type="dxa"/>
            </w:tcMar>
          </w:tcPr>
          <w:p w14:paraId="7A9418BE" w14:textId="77777777" w:rsidR="009B4D16" w:rsidRPr="00293282" w:rsidRDefault="00BD1082" w:rsidP="007E3DA2">
            <w:r>
              <w:t>To pursue my professional career with the most challenging opportunities, prove my capabilities and shape my future &amp; also to work under the rewarding environment where my career background will have a valuable application enabling me to utilize my skills for professional &amp; personal growth</w:t>
            </w:r>
          </w:p>
        </w:tc>
      </w:tr>
      <w:tr w:rsidR="009B4D16" w:rsidRPr="00293282" w14:paraId="250D3EC3" w14:textId="77777777" w:rsidTr="002F31EA">
        <w:tc>
          <w:tcPr>
            <w:tcW w:w="1981" w:type="dxa"/>
          </w:tcPr>
          <w:p w14:paraId="1D774BAE" w14:textId="77777777" w:rsidR="009B4D16" w:rsidRPr="00293282" w:rsidRDefault="00094FF2" w:rsidP="00BD1082">
            <w:pPr>
              <w:pStyle w:val="Heading1"/>
              <w:jc w:val="left"/>
            </w:pPr>
            <w:r>
              <w:t>Languages AND TEchnologies</w:t>
            </w:r>
            <w:r w:rsidR="002F31EA">
              <w:t xml:space="preserve">       </w:t>
            </w:r>
          </w:p>
        </w:tc>
        <w:tc>
          <w:tcPr>
            <w:tcW w:w="8099" w:type="dxa"/>
            <w:tcMar>
              <w:left w:w="274" w:type="dxa"/>
            </w:tcMar>
          </w:tcPr>
          <w:p w14:paraId="049F21CA" w14:textId="77777777" w:rsidR="00094FF2" w:rsidRDefault="00411464" w:rsidP="00094FF2">
            <w:pPr>
              <w:pStyle w:val="ListBullet"/>
            </w:pPr>
            <w:r>
              <w:t>PHP, JavaScript</w:t>
            </w:r>
            <w:r w:rsidR="00094FF2">
              <w:t xml:space="preserve">, CSS, </w:t>
            </w:r>
            <w:r>
              <w:t>HTML, AJAX, JQUERY</w:t>
            </w:r>
          </w:p>
          <w:p w14:paraId="67DFF21C" w14:textId="1669918F" w:rsidR="00094FF2" w:rsidRDefault="00094FF2" w:rsidP="00094FF2">
            <w:pPr>
              <w:pStyle w:val="ListBullet"/>
            </w:pPr>
            <w:r>
              <w:t xml:space="preserve">MySQL, </w:t>
            </w:r>
            <w:r w:rsidR="00411464">
              <w:t>MongoDB, MSSQL</w:t>
            </w:r>
            <w:bookmarkStart w:id="0" w:name="_GoBack"/>
            <w:bookmarkEnd w:id="0"/>
          </w:p>
          <w:p w14:paraId="15581110" w14:textId="358A519C" w:rsidR="007E59B8" w:rsidRPr="00293282" w:rsidRDefault="00BD1082" w:rsidP="007E59B8">
            <w:pPr>
              <w:pStyle w:val="ListBullet"/>
            </w:pPr>
            <w:r>
              <w:t>CodeIgniter</w:t>
            </w:r>
            <w:r w:rsidR="00094FF2">
              <w:t xml:space="preserve">, </w:t>
            </w:r>
            <w:r w:rsidR="00AC7F1B">
              <w:t>Python</w:t>
            </w:r>
            <w:r w:rsidR="00411464">
              <w:t xml:space="preserve"> (</w:t>
            </w:r>
            <w:r w:rsidR="00094FF2">
              <w:t>Beginner</w:t>
            </w:r>
            <w:r w:rsidR="00411464">
              <w:t xml:space="preserve">), </w:t>
            </w:r>
            <w:r w:rsidR="00AC7F1B">
              <w:t>Kafka</w:t>
            </w:r>
            <w:r w:rsidR="00DE6913">
              <w:t xml:space="preserve">, </w:t>
            </w:r>
            <w:r w:rsidR="00DE6913">
              <w:t>ElasticSearch</w:t>
            </w:r>
          </w:p>
          <w:p w14:paraId="6E935413" w14:textId="77777777" w:rsidR="007E59B8" w:rsidRPr="00293282" w:rsidRDefault="00094FF2" w:rsidP="007E59B8">
            <w:pPr>
              <w:pStyle w:val="ListBullet"/>
            </w:pPr>
            <w:r>
              <w:t>git, svn</w:t>
            </w:r>
          </w:p>
        </w:tc>
      </w:tr>
      <w:tr w:rsidR="009B4D16" w:rsidRPr="00293282" w14:paraId="56B1B542" w14:textId="77777777" w:rsidTr="002F31EA">
        <w:tc>
          <w:tcPr>
            <w:tcW w:w="1981" w:type="dxa"/>
          </w:tcPr>
          <w:p w14:paraId="082D7B03" w14:textId="77777777" w:rsidR="00BD1082" w:rsidRDefault="002E408D" w:rsidP="00BD1082">
            <w:pPr>
              <w:pStyle w:val="Heading1"/>
              <w:jc w:val="left"/>
            </w:pPr>
            <w:sdt>
              <w:sdtPr>
                <w:alias w:val="Professional experience:"/>
                <w:tag w:val="Professional experience:"/>
                <w:id w:val="837198833"/>
                <w:placeholder>
                  <w:docPart w:val="080819BFB8274FD4AD557CCF80D157B2"/>
                </w:placeholder>
                <w:temporary/>
                <w:showingPlcHdr/>
                <w15:appearance w15:val="hidden"/>
              </w:sdtPr>
              <w:sdtEndPr/>
              <w:sdtContent>
                <w:r w:rsidR="00C70F03" w:rsidRPr="00293282">
                  <w:t>Professional Experience</w:t>
                </w:r>
              </w:sdtContent>
            </w:sdt>
          </w:p>
          <w:p w14:paraId="53D4D018" w14:textId="7A6FAC28" w:rsidR="009B4D16" w:rsidRPr="00293282" w:rsidRDefault="00BD1082" w:rsidP="00BD1082">
            <w:pPr>
              <w:pStyle w:val="Heading1"/>
              <w:jc w:val="left"/>
            </w:pPr>
            <w:r>
              <w:t>(</w:t>
            </w:r>
            <w:r w:rsidR="006112C7">
              <w:t>9</w:t>
            </w:r>
            <w:r>
              <w:t>+ yrs)</w:t>
            </w:r>
          </w:p>
        </w:tc>
        <w:tc>
          <w:tcPr>
            <w:tcW w:w="8099" w:type="dxa"/>
            <w:tcMar>
              <w:left w:w="274" w:type="dxa"/>
            </w:tcMar>
          </w:tcPr>
          <w:p w14:paraId="264016CA" w14:textId="4FE72C57" w:rsidR="00094FF2" w:rsidRPr="00C872B5" w:rsidRDefault="00094FF2" w:rsidP="00094FF2">
            <w:pPr>
              <w:pStyle w:val="Dates"/>
              <w:rPr>
                <w:rFonts w:ascii="Calibri" w:hAnsi="Calibri" w:cs="Calibri"/>
                <w:b w:val="0"/>
                <w:sz w:val="24"/>
                <w:szCs w:val="24"/>
              </w:rPr>
            </w:pPr>
            <w:r>
              <w:rPr>
                <w:rFonts w:ascii="Calibri" w:hAnsi="Calibri" w:cs="Calibri"/>
                <w:sz w:val="22"/>
                <w:szCs w:val="22"/>
              </w:rPr>
              <w:t xml:space="preserve"> IQVIA </w:t>
            </w:r>
            <w:r w:rsidR="00582440">
              <w:rPr>
                <w:rFonts w:ascii="Calibri" w:hAnsi="Calibri" w:cs="Calibri"/>
                <w:sz w:val="22"/>
                <w:szCs w:val="22"/>
              </w:rPr>
              <w:t>–</w:t>
            </w:r>
            <w:r w:rsidRPr="00C872B5">
              <w:rPr>
                <w:rFonts w:ascii="Calibri" w:hAnsi="Calibri" w:cs="Calibri"/>
                <w:b w:val="0"/>
                <w:sz w:val="24"/>
                <w:szCs w:val="24"/>
              </w:rPr>
              <w:t xml:space="preserve"> </w:t>
            </w:r>
            <w:r w:rsidR="00582440">
              <w:rPr>
                <w:rFonts w:ascii="Calibri" w:hAnsi="Calibri" w:cs="Calibri"/>
                <w:sz w:val="22"/>
                <w:szCs w:val="22"/>
              </w:rPr>
              <w:t>Software Engineer</w:t>
            </w:r>
            <w:r w:rsidRPr="00C872B5">
              <w:rPr>
                <w:rFonts w:ascii="Calibri" w:hAnsi="Calibri" w:cs="Calibri"/>
                <w:sz w:val="22"/>
                <w:szCs w:val="22"/>
              </w:rPr>
              <w:t xml:space="preserve"> 2</w:t>
            </w:r>
            <w:r w:rsidRPr="00C872B5">
              <w:rPr>
                <w:rFonts w:ascii="Calibri" w:hAnsi="Calibri" w:cs="Calibri"/>
                <w:b w:val="0"/>
                <w:sz w:val="24"/>
                <w:szCs w:val="24"/>
              </w:rPr>
              <w:t xml:space="preserve"> </w:t>
            </w:r>
            <w:r>
              <w:rPr>
                <w:rFonts w:ascii="Calibri" w:hAnsi="Calibri" w:cs="Calibri"/>
                <w:b w:val="0"/>
                <w:sz w:val="24"/>
              </w:rPr>
              <w:t xml:space="preserve">                  </w:t>
            </w:r>
          </w:p>
          <w:p w14:paraId="03B716B5" w14:textId="2D4CF5D2" w:rsidR="007E59B8" w:rsidRPr="00293282" w:rsidRDefault="00C74468" w:rsidP="00293282">
            <w:pPr>
              <w:pStyle w:val="Heading3"/>
            </w:pPr>
            <w:r>
              <w:rPr>
                <w:rFonts w:ascii="Calibri" w:hAnsi="Calibri" w:cs="Calibri"/>
              </w:rPr>
              <w:t>August</w:t>
            </w:r>
            <w:r w:rsidR="00094FF2" w:rsidRPr="00C872B5">
              <w:rPr>
                <w:rFonts w:ascii="Calibri" w:hAnsi="Calibri" w:cs="Calibri"/>
              </w:rPr>
              <w:t xml:space="preserve"> 201</w:t>
            </w:r>
            <w:r>
              <w:rPr>
                <w:rFonts w:ascii="Calibri" w:hAnsi="Calibri" w:cs="Calibri"/>
              </w:rPr>
              <w:t>5</w:t>
            </w:r>
            <w:r w:rsidR="00094FF2" w:rsidRPr="00C872B5">
              <w:rPr>
                <w:rFonts w:ascii="Calibri" w:hAnsi="Calibri" w:cs="Calibri"/>
              </w:rPr>
              <w:t xml:space="preserve"> – Present</w:t>
            </w:r>
          </w:p>
          <w:p w14:paraId="21EED0A2" w14:textId="101C096B" w:rsidR="007E59B8" w:rsidRDefault="00094FF2" w:rsidP="00094FF2">
            <w:pPr>
              <w:pStyle w:val="ListParagraph"/>
              <w:numPr>
                <w:ilvl w:val="0"/>
                <w:numId w:val="14"/>
              </w:numPr>
            </w:pPr>
            <w:r>
              <w:t xml:space="preserve">Responsible for developing and managing various applications like </w:t>
            </w:r>
            <w:r w:rsidR="00411464">
              <w:t xml:space="preserve">MERPHIN, SCS, </w:t>
            </w:r>
            <w:r w:rsidR="00087B71">
              <w:t>Websystem and Webservice</w:t>
            </w:r>
            <w:r>
              <w:t xml:space="preserve"> with the team.</w:t>
            </w:r>
          </w:p>
          <w:p w14:paraId="61C69723" w14:textId="77777777" w:rsidR="00094FF2" w:rsidRDefault="00094FF2" w:rsidP="00094FF2">
            <w:pPr>
              <w:pStyle w:val="ListParagraph"/>
              <w:numPr>
                <w:ilvl w:val="0"/>
                <w:numId w:val="14"/>
              </w:numPr>
            </w:pPr>
            <w:r>
              <w:t>Own &amp; contribute components and delivered many critical user stories.</w:t>
            </w:r>
          </w:p>
          <w:p w14:paraId="1AA11413" w14:textId="77777777" w:rsidR="00094FF2" w:rsidRDefault="00094FF2" w:rsidP="00094FF2">
            <w:pPr>
              <w:pStyle w:val="ListParagraph"/>
              <w:numPr>
                <w:ilvl w:val="0"/>
                <w:numId w:val="14"/>
              </w:numPr>
            </w:pPr>
            <w:r>
              <w:t>Ensured the release of premium quality application that provide intuitive user experience.</w:t>
            </w:r>
          </w:p>
          <w:p w14:paraId="308BE822" w14:textId="77777777" w:rsidR="00094FF2" w:rsidRDefault="00094FF2" w:rsidP="00094FF2">
            <w:pPr>
              <w:pStyle w:val="ListParagraph"/>
              <w:numPr>
                <w:ilvl w:val="0"/>
                <w:numId w:val="14"/>
              </w:numPr>
            </w:pPr>
            <w:r>
              <w:t>Involved in architecture design while improving stability of product.</w:t>
            </w:r>
          </w:p>
          <w:p w14:paraId="025521EB" w14:textId="77777777" w:rsidR="00094FF2" w:rsidRDefault="00094FF2" w:rsidP="00094FF2">
            <w:pPr>
              <w:pStyle w:val="ListParagraph"/>
              <w:numPr>
                <w:ilvl w:val="0"/>
                <w:numId w:val="14"/>
              </w:numPr>
            </w:pPr>
            <w:r>
              <w:t>Accomplished multiple projects on tight deadlines and met goals ahead of schedule</w:t>
            </w:r>
          </w:p>
          <w:p w14:paraId="1702E561" w14:textId="77777777" w:rsidR="00FE547C" w:rsidRDefault="00FE547C" w:rsidP="00FE547C">
            <w:pPr>
              <w:ind w:left="360"/>
            </w:pPr>
            <w:r w:rsidRPr="00FE547C">
              <w:rPr>
                <w:rFonts w:asciiTheme="majorHAnsi" w:eastAsiaTheme="majorEastAsia" w:hAnsiTheme="majorHAnsi" w:cstheme="majorBidi"/>
                <w:caps/>
                <w:color w:val="1F4E79" w:themeColor="accent1" w:themeShade="80"/>
                <w:sz w:val="23"/>
                <w:szCs w:val="21"/>
              </w:rPr>
              <w:t>PROJECTS</w:t>
            </w:r>
            <w:r>
              <w:t xml:space="preserve"> : </w:t>
            </w:r>
          </w:p>
          <w:p w14:paraId="652665C6" w14:textId="3B34260A" w:rsidR="00FE547C" w:rsidRDefault="00FE547C" w:rsidP="00FE547C">
            <w:pPr>
              <w:pStyle w:val="ListParagraph"/>
              <w:numPr>
                <w:ilvl w:val="0"/>
                <w:numId w:val="14"/>
              </w:numPr>
            </w:pPr>
            <w:r>
              <w:t>MERPHIN (</w:t>
            </w:r>
            <w:r w:rsidR="00EE143A">
              <w:t>August</w:t>
            </w:r>
            <w:r w:rsidR="00B120C9">
              <w:t xml:space="preserve"> 201</w:t>
            </w:r>
            <w:r w:rsidR="00EE143A">
              <w:t>5</w:t>
            </w:r>
            <w:r w:rsidR="00B120C9">
              <w:t xml:space="preserve"> - present</w:t>
            </w:r>
            <w:r>
              <w:t xml:space="preserve">): It is web-based survey system used for Primary Research and pre &amp; post investigation for products. It has several reports and data transfer mechanism using which Analytics team will prepare reports and present the data to client. </w:t>
            </w:r>
          </w:p>
          <w:p w14:paraId="0D1B3BDE" w14:textId="7DE30461" w:rsidR="00FE547C" w:rsidRDefault="00FE547C" w:rsidP="00FE547C">
            <w:pPr>
              <w:pStyle w:val="ListParagraph"/>
              <w:numPr>
                <w:ilvl w:val="0"/>
                <w:numId w:val="14"/>
              </w:numPr>
            </w:pPr>
            <w:r>
              <w:t>SCS :- This is survey control system used to recruit doctors and using that doctor will see MERPHIN surveys. This system will also reimbursement process in which company will give different types of incentive to clients.</w:t>
            </w:r>
          </w:p>
          <w:p w14:paraId="092BFD72" w14:textId="449229F9" w:rsidR="007C67B6" w:rsidRDefault="007C67B6" w:rsidP="00FE547C">
            <w:pPr>
              <w:pStyle w:val="ListParagraph"/>
              <w:numPr>
                <w:ilvl w:val="0"/>
                <w:numId w:val="14"/>
              </w:numPr>
            </w:pPr>
            <w:r>
              <w:t>Websystem:- This is XML webserice based system to connect MEBOS and SCS.</w:t>
            </w:r>
          </w:p>
          <w:p w14:paraId="38511F1E" w14:textId="3FBBC389" w:rsidR="00094FF2" w:rsidRPr="00293282" w:rsidRDefault="002008BC" w:rsidP="00094FF2">
            <w:pPr>
              <w:pStyle w:val="ListParagraph"/>
              <w:numPr>
                <w:ilvl w:val="0"/>
                <w:numId w:val="14"/>
              </w:numPr>
            </w:pPr>
            <w:r>
              <w:t xml:space="preserve">Webservice:- This is REST api based system to connect SCS and MERPHIN. </w:t>
            </w:r>
          </w:p>
          <w:p w14:paraId="1ECAAB5A" w14:textId="19CF635F" w:rsidR="00F26CEE" w:rsidRDefault="00F26CEE" w:rsidP="00094FF2">
            <w:pPr>
              <w:pStyle w:val="Heading2"/>
              <w:rPr>
                <w:rFonts w:ascii="Calibri" w:hAnsi="Calibri" w:cs="Calibri"/>
              </w:rPr>
            </w:pPr>
            <w:r w:rsidRPr="00F26CEE">
              <w:rPr>
                <w:rFonts w:ascii="Calibri" w:hAnsi="Calibri" w:cs="Calibri"/>
              </w:rPr>
              <w:lastRenderedPageBreak/>
              <w:t>Savaari Car Rental Pvt. Ltd., Bangalore. (</w:t>
            </w:r>
            <w:hyperlink r:id="rId8" w:history="1">
              <w:r w:rsidRPr="001B3AEF">
                <w:rPr>
                  <w:rStyle w:val="Hyperlink"/>
                  <w:rFonts w:ascii="Calibri" w:hAnsi="Calibri" w:cs="Calibri"/>
                </w:rPr>
                <w:t>www.savaari.com</w:t>
              </w:r>
            </w:hyperlink>
            <w:r w:rsidRPr="00F26CEE">
              <w:rPr>
                <w:rFonts w:ascii="Calibri" w:hAnsi="Calibri" w:cs="Calibri"/>
              </w:rPr>
              <w:t>)</w:t>
            </w:r>
          </w:p>
          <w:p w14:paraId="3C6E7D9F" w14:textId="2ADC5ED5" w:rsidR="00094FF2" w:rsidRDefault="00094FF2" w:rsidP="00094FF2">
            <w:pPr>
              <w:pStyle w:val="Heading2"/>
              <w:rPr>
                <w:rFonts w:ascii="Calibri" w:hAnsi="Calibri" w:cs="Calibri"/>
                <w:b w:val="0"/>
              </w:rPr>
            </w:pPr>
            <w:r w:rsidRPr="00094FF2">
              <w:rPr>
                <w:rFonts w:ascii="Calibri" w:hAnsi="Calibri" w:cs="Calibri"/>
                <w:b w:val="0"/>
              </w:rPr>
              <w:t>Nov 201</w:t>
            </w:r>
            <w:r w:rsidR="00D353C1">
              <w:rPr>
                <w:rFonts w:ascii="Calibri" w:hAnsi="Calibri" w:cs="Calibri"/>
                <w:b w:val="0"/>
              </w:rPr>
              <w:t>3</w:t>
            </w:r>
            <w:r w:rsidRPr="00094FF2">
              <w:rPr>
                <w:rFonts w:ascii="Calibri" w:hAnsi="Calibri" w:cs="Calibri"/>
                <w:b w:val="0"/>
              </w:rPr>
              <w:t>– June 201</w:t>
            </w:r>
            <w:r w:rsidR="001A373A">
              <w:rPr>
                <w:rFonts w:ascii="Calibri" w:hAnsi="Calibri" w:cs="Calibri"/>
                <w:b w:val="0"/>
              </w:rPr>
              <w:t>5</w:t>
            </w:r>
          </w:p>
          <w:p w14:paraId="34AA359A" w14:textId="77777777" w:rsidR="00B172BA" w:rsidRDefault="00B172BA" w:rsidP="00B172BA">
            <w:pPr>
              <w:pStyle w:val="ListParagraph"/>
              <w:numPr>
                <w:ilvl w:val="0"/>
                <w:numId w:val="14"/>
              </w:numPr>
            </w:pPr>
            <w:r>
              <w:t>To understand and analyze the requirements and enhancements.</w:t>
            </w:r>
          </w:p>
          <w:p w14:paraId="00D714CA" w14:textId="7F283EF7" w:rsidR="00B172BA" w:rsidRDefault="00B172BA" w:rsidP="00B172BA">
            <w:pPr>
              <w:pStyle w:val="ListParagraph"/>
              <w:numPr>
                <w:ilvl w:val="0"/>
                <w:numId w:val="14"/>
              </w:numPr>
            </w:pPr>
            <w:r>
              <w:t xml:space="preserve"> Implemented Admin Booking Section.</w:t>
            </w:r>
          </w:p>
          <w:p w14:paraId="56453391" w14:textId="460479E6" w:rsidR="00B172BA" w:rsidRDefault="00B172BA" w:rsidP="00B172BA">
            <w:pPr>
              <w:pStyle w:val="ListParagraph"/>
              <w:numPr>
                <w:ilvl w:val="0"/>
                <w:numId w:val="14"/>
              </w:numPr>
            </w:pPr>
            <w:r>
              <w:t xml:space="preserve"> Implemented to MDM tool for Driver Mobile Device Management.</w:t>
            </w:r>
          </w:p>
          <w:p w14:paraId="37D825A2" w14:textId="33C05B0F" w:rsidR="00B172BA" w:rsidRDefault="00B172BA" w:rsidP="00B172BA">
            <w:pPr>
              <w:pStyle w:val="ListParagraph"/>
              <w:numPr>
                <w:ilvl w:val="0"/>
                <w:numId w:val="14"/>
              </w:numPr>
            </w:pPr>
            <w:r>
              <w:t>Implemented to Manage Campaign Detail.</w:t>
            </w:r>
          </w:p>
          <w:p w14:paraId="6988066F" w14:textId="77777777" w:rsidR="003F47D0" w:rsidRDefault="00B172BA" w:rsidP="00B172BA">
            <w:pPr>
              <w:pStyle w:val="ListParagraph"/>
              <w:numPr>
                <w:ilvl w:val="0"/>
                <w:numId w:val="14"/>
              </w:numPr>
            </w:pPr>
            <w:r>
              <w:t>Implemented Booking related Email Templates.</w:t>
            </w:r>
          </w:p>
          <w:p w14:paraId="68CB727A" w14:textId="77777777" w:rsidR="007929FA" w:rsidRDefault="007929FA" w:rsidP="007929FA">
            <w:pPr>
              <w:pStyle w:val="Heading2"/>
              <w:rPr>
                <w:rFonts w:ascii="Calibri" w:hAnsi="Calibri" w:cs="Calibri"/>
              </w:rPr>
            </w:pPr>
            <w:r w:rsidRPr="0059714F">
              <w:rPr>
                <w:rFonts w:ascii="Calibri" w:hAnsi="Calibri" w:cs="Calibri"/>
              </w:rPr>
              <w:t>Qyuki Digital Media Pvt. Ltd., Bangalore. (</w:t>
            </w:r>
            <w:hyperlink r:id="rId9" w:history="1">
              <w:r w:rsidRPr="001B3AEF">
                <w:rPr>
                  <w:rStyle w:val="Hyperlink"/>
                  <w:rFonts w:ascii="Calibri" w:hAnsi="Calibri" w:cs="Calibri"/>
                </w:rPr>
                <w:t>www.qyuki.com</w:t>
              </w:r>
            </w:hyperlink>
            <w:r w:rsidRPr="0059714F">
              <w:rPr>
                <w:rFonts w:ascii="Calibri" w:hAnsi="Calibri" w:cs="Calibri"/>
              </w:rPr>
              <w:t>)</w:t>
            </w:r>
          </w:p>
          <w:p w14:paraId="5FF3A70F" w14:textId="77777777" w:rsidR="007929FA" w:rsidRDefault="007929FA" w:rsidP="007929FA">
            <w:pPr>
              <w:pStyle w:val="Heading2"/>
              <w:rPr>
                <w:rFonts w:ascii="Calibri" w:hAnsi="Calibri" w:cs="Calibri"/>
                <w:b w:val="0"/>
              </w:rPr>
            </w:pPr>
            <w:r>
              <w:rPr>
                <w:rFonts w:ascii="Calibri" w:hAnsi="Calibri" w:cs="Calibri"/>
                <w:b w:val="0"/>
              </w:rPr>
              <w:t>Jan</w:t>
            </w:r>
            <w:r w:rsidRPr="00094FF2">
              <w:rPr>
                <w:rFonts w:ascii="Calibri" w:hAnsi="Calibri" w:cs="Calibri"/>
                <w:b w:val="0"/>
              </w:rPr>
              <w:t xml:space="preserve"> 201</w:t>
            </w:r>
            <w:r>
              <w:rPr>
                <w:rFonts w:ascii="Calibri" w:hAnsi="Calibri" w:cs="Calibri"/>
                <w:b w:val="0"/>
              </w:rPr>
              <w:t>3</w:t>
            </w:r>
            <w:r w:rsidRPr="00094FF2">
              <w:rPr>
                <w:rFonts w:ascii="Calibri" w:hAnsi="Calibri" w:cs="Calibri"/>
                <w:b w:val="0"/>
              </w:rPr>
              <w:t>– June 201</w:t>
            </w:r>
            <w:r>
              <w:rPr>
                <w:rFonts w:ascii="Calibri" w:hAnsi="Calibri" w:cs="Calibri"/>
                <w:b w:val="0"/>
              </w:rPr>
              <w:t>3</w:t>
            </w:r>
          </w:p>
          <w:p w14:paraId="7400860B" w14:textId="77777777" w:rsidR="00771376" w:rsidRDefault="00771376" w:rsidP="00771376">
            <w:pPr>
              <w:pStyle w:val="ListParagraph"/>
              <w:numPr>
                <w:ilvl w:val="0"/>
                <w:numId w:val="14"/>
              </w:numPr>
            </w:pPr>
            <w:r>
              <w:t>Responsible for developing and managing various applications with the team.</w:t>
            </w:r>
          </w:p>
          <w:p w14:paraId="5323430A" w14:textId="77777777" w:rsidR="00771376" w:rsidRDefault="00771376" w:rsidP="00771376">
            <w:pPr>
              <w:pStyle w:val="ListParagraph"/>
              <w:numPr>
                <w:ilvl w:val="0"/>
                <w:numId w:val="14"/>
              </w:numPr>
            </w:pPr>
            <w:r w:rsidRPr="00094FF2">
              <w:t>Client and partner communication</w:t>
            </w:r>
            <w:r>
              <w:t>.</w:t>
            </w:r>
          </w:p>
          <w:p w14:paraId="0ACFB7F8" w14:textId="5894D0CB" w:rsidR="00771376" w:rsidRDefault="00771376" w:rsidP="00771376">
            <w:pPr>
              <w:pStyle w:val="ListParagraph"/>
              <w:numPr>
                <w:ilvl w:val="0"/>
                <w:numId w:val="14"/>
              </w:numPr>
            </w:pPr>
            <w:r w:rsidRPr="00094FF2">
              <w:t>Analyzed, developed and maintained innovative projects</w:t>
            </w:r>
            <w:r>
              <w:t>.</w:t>
            </w:r>
          </w:p>
          <w:p w14:paraId="144AAF5C" w14:textId="77777777" w:rsidR="005F7846" w:rsidRDefault="005F7846" w:rsidP="003415B7">
            <w:pPr>
              <w:pStyle w:val="Heading2"/>
              <w:rPr>
                <w:rFonts w:ascii="Calibri" w:hAnsi="Calibri" w:cs="Calibri"/>
              </w:rPr>
            </w:pPr>
            <w:r w:rsidRPr="005F7846">
              <w:rPr>
                <w:rFonts w:ascii="Calibri" w:hAnsi="Calibri" w:cs="Calibri"/>
              </w:rPr>
              <w:t>Maxixx Business Solutions, Mohali.</w:t>
            </w:r>
          </w:p>
          <w:p w14:paraId="0D9EA282" w14:textId="16930DB6" w:rsidR="003415B7" w:rsidRDefault="0010516A" w:rsidP="003415B7">
            <w:pPr>
              <w:pStyle w:val="Heading2"/>
              <w:rPr>
                <w:rFonts w:ascii="Calibri" w:hAnsi="Calibri" w:cs="Calibri"/>
                <w:b w:val="0"/>
              </w:rPr>
            </w:pPr>
            <w:r>
              <w:rPr>
                <w:rFonts w:ascii="Calibri" w:hAnsi="Calibri" w:cs="Calibri"/>
                <w:b w:val="0"/>
              </w:rPr>
              <w:t>JUNE</w:t>
            </w:r>
            <w:r w:rsidR="003415B7" w:rsidRPr="00094FF2">
              <w:rPr>
                <w:rFonts w:ascii="Calibri" w:hAnsi="Calibri" w:cs="Calibri"/>
                <w:b w:val="0"/>
              </w:rPr>
              <w:t xml:space="preserve"> 201</w:t>
            </w:r>
            <w:r>
              <w:rPr>
                <w:rFonts w:ascii="Calibri" w:hAnsi="Calibri" w:cs="Calibri"/>
                <w:b w:val="0"/>
              </w:rPr>
              <w:t>0</w:t>
            </w:r>
            <w:r w:rsidR="003415B7" w:rsidRPr="00094FF2">
              <w:rPr>
                <w:rFonts w:ascii="Calibri" w:hAnsi="Calibri" w:cs="Calibri"/>
                <w:b w:val="0"/>
              </w:rPr>
              <w:t xml:space="preserve">– </w:t>
            </w:r>
            <w:r w:rsidR="00DF0F2B">
              <w:rPr>
                <w:rFonts w:ascii="Calibri" w:hAnsi="Calibri" w:cs="Calibri"/>
                <w:b w:val="0"/>
              </w:rPr>
              <w:t>OCT</w:t>
            </w:r>
            <w:r w:rsidR="003415B7" w:rsidRPr="00094FF2">
              <w:rPr>
                <w:rFonts w:ascii="Calibri" w:hAnsi="Calibri" w:cs="Calibri"/>
                <w:b w:val="0"/>
              </w:rPr>
              <w:t xml:space="preserve"> 201</w:t>
            </w:r>
            <w:r w:rsidR="00DF0F2B">
              <w:rPr>
                <w:rFonts w:ascii="Calibri" w:hAnsi="Calibri" w:cs="Calibri"/>
                <w:b w:val="0"/>
              </w:rPr>
              <w:t>2</w:t>
            </w:r>
          </w:p>
          <w:p w14:paraId="6A715999" w14:textId="77777777" w:rsidR="00A4076C" w:rsidRDefault="00A4076C" w:rsidP="00A4076C">
            <w:pPr>
              <w:pStyle w:val="ListParagraph"/>
              <w:numPr>
                <w:ilvl w:val="0"/>
                <w:numId w:val="14"/>
              </w:numPr>
            </w:pPr>
            <w:r w:rsidRPr="00094FF2">
              <w:t>Prepared problem analysis and development for multiple service projects</w:t>
            </w:r>
            <w:r>
              <w:t>.</w:t>
            </w:r>
          </w:p>
          <w:p w14:paraId="601ADBA7" w14:textId="0F81323F" w:rsidR="003415B7" w:rsidRDefault="00A4076C" w:rsidP="00A4076C">
            <w:pPr>
              <w:pStyle w:val="ListParagraph"/>
              <w:numPr>
                <w:ilvl w:val="0"/>
                <w:numId w:val="14"/>
              </w:numPr>
            </w:pPr>
            <w:r w:rsidRPr="00094FF2">
              <w:t>Accomplished multiple projects on tight deadlines and met goals ahead of schedule</w:t>
            </w:r>
            <w:r>
              <w:t>.</w:t>
            </w:r>
          </w:p>
          <w:p w14:paraId="30BC40B7" w14:textId="0AC99FB4" w:rsidR="007929FA" w:rsidRDefault="007929FA" w:rsidP="00FD27A9">
            <w:pPr>
              <w:pStyle w:val="ListParagraph"/>
            </w:pPr>
          </w:p>
          <w:p w14:paraId="7CCCC515" w14:textId="5105E0A5" w:rsidR="0059714F" w:rsidRPr="00293282" w:rsidRDefault="0059714F" w:rsidP="0059714F"/>
        </w:tc>
      </w:tr>
      <w:tr w:rsidR="009B4D16" w:rsidRPr="00293282" w14:paraId="15D699D0" w14:textId="77777777" w:rsidTr="002F31EA">
        <w:tc>
          <w:tcPr>
            <w:tcW w:w="1981" w:type="dxa"/>
          </w:tcPr>
          <w:p w14:paraId="7A83894D" w14:textId="77777777" w:rsidR="009B4D16" w:rsidRPr="00293282" w:rsidRDefault="002E408D" w:rsidP="00BD1082">
            <w:pPr>
              <w:pStyle w:val="Heading1"/>
              <w:jc w:val="left"/>
            </w:pPr>
            <w:sdt>
              <w:sdtPr>
                <w:alias w:val="Education:"/>
                <w:tag w:val="Education:"/>
                <w:id w:val="-1343390206"/>
                <w:placeholder>
                  <w:docPart w:val="C18EAAA836094868962ACF1E16FD482B"/>
                </w:placeholder>
                <w:temporary/>
                <w:showingPlcHdr/>
                <w15:appearance w15:val="hidden"/>
              </w:sdtPr>
              <w:sdtEndPr/>
              <w:sdtContent>
                <w:r w:rsidR="00C70F03" w:rsidRPr="00293282">
                  <w:t>Education</w:t>
                </w:r>
              </w:sdtContent>
            </w:sdt>
          </w:p>
        </w:tc>
        <w:tc>
          <w:tcPr>
            <w:tcW w:w="8099" w:type="dxa"/>
            <w:tcMar>
              <w:left w:w="274" w:type="dxa"/>
            </w:tcMar>
          </w:tcPr>
          <w:p w14:paraId="045092FF" w14:textId="77777777" w:rsidR="00DD20C6" w:rsidRPr="00DD20C6" w:rsidRDefault="00DD20C6" w:rsidP="002F31EA">
            <w:pPr>
              <w:pStyle w:val="ListBullet"/>
              <w:rPr>
                <w:rFonts w:ascii="Calibri" w:hAnsi="Calibri" w:cs="Calibri"/>
              </w:rPr>
            </w:pPr>
            <w:r w:rsidRPr="00DD20C6">
              <w:t>Completed MCA in 2009 from Maharaja Agrasen Institute of Mgmt &amp; Technology with an aggregate of 75 %.</w:t>
            </w:r>
          </w:p>
          <w:p w14:paraId="1D2454D1" w14:textId="0D940699" w:rsidR="003F47D0" w:rsidRPr="002F31EA" w:rsidRDefault="00C67F32" w:rsidP="002F31EA">
            <w:pPr>
              <w:pStyle w:val="ListBullet"/>
              <w:rPr>
                <w:rFonts w:ascii="Calibri" w:hAnsi="Calibri" w:cs="Calibri"/>
              </w:rPr>
            </w:pPr>
            <w:r w:rsidRPr="0064056A">
              <w:t xml:space="preserve">B.C.A from </w:t>
            </w:r>
            <w:r w:rsidR="003F793E" w:rsidRPr="00DD20C6">
              <w:t xml:space="preserve">Maharaja Agrasen </w:t>
            </w:r>
            <w:r w:rsidRPr="0064056A">
              <w:t xml:space="preserve">College with </w:t>
            </w:r>
            <w:r w:rsidR="003F793E">
              <w:t>70</w:t>
            </w:r>
            <w:r w:rsidRPr="0064056A">
              <w:t>%</w:t>
            </w:r>
            <w:r w:rsidR="00FE547C">
              <w:t xml:space="preserve"> in 20</w:t>
            </w:r>
            <w:r w:rsidR="003F793E">
              <w:t>06</w:t>
            </w:r>
          </w:p>
        </w:tc>
      </w:tr>
      <w:tr w:rsidR="00BD1082" w:rsidRPr="00293282" w14:paraId="44E3FF05" w14:textId="77777777" w:rsidTr="00BD1082">
        <w:tblPrEx>
          <w:tblCellMar>
            <w:bottom w:w="144" w:type="dxa"/>
          </w:tblCellMar>
        </w:tblPrEx>
        <w:tc>
          <w:tcPr>
            <w:tcW w:w="1981" w:type="dxa"/>
          </w:tcPr>
          <w:p w14:paraId="64D789C4" w14:textId="77777777" w:rsidR="00BD1082" w:rsidRPr="00293282" w:rsidRDefault="00BD1082" w:rsidP="00BD1082">
            <w:pPr>
              <w:pStyle w:val="Heading1"/>
              <w:jc w:val="left"/>
            </w:pPr>
            <w:r>
              <w:t>ADDITIONAL EXPERIENCE AND AWARDs</w:t>
            </w:r>
          </w:p>
        </w:tc>
        <w:tc>
          <w:tcPr>
            <w:tcW w:w="8099" w:type="dxa"/>
          </w:tcPr>
          <w:p w14:paraId="3BCD0FCD" w14:textId="596FACF0" w:rsidR="00BD1082" w:rsidRPr="00293282" w:rsidRDefault="00BD1082" w:rsidP="003B3356">
            <w:r>
              <w:t xml:space="preserve">Got multiple shout-outs </w:t>
            </w:r>
            <w:r w:rsidR="00411464">
              <w:t>(</w:t>
            </w:r>
            <w:r w:rsidR="00BE7DC7">
              <w:t>Appreciations)</w:t>
            </w:r>
            <w:r>
              <w:t xml:space="preserve"> for work I had done for IQVIA</w:t>
            </w:r>
            <w:r w:rsidR="00F25DA8">
              <w:t>.</w:t>
            </w:r>
          </w:p>
        </w:tc>
      </w:tr>
      <w:tr w:rsidR="00A77122" w:rsidRPr="00293282" w14:paraId="5EAD8534" w14:textId="77777777" w:rsidTr="00A77122">
        <w:tblPrEx>
          <w:tblCellMar>
            <w:bottom w:w="144" w:type="dxa"/>
          </w:tblCellMar>
        </w:tblPrEx>
        <w:tc>
          <w:tcPr>
            <w:tcW w:w="1981" w:type="dxa"/>
          </w:tcPr>
          <w:p w14:paraId="79BB2A98" w14:textId="77777777" w:rsidR="00A77122" w:rsidRPr="00293282" w:rsidRDefault="00A77122" w:rsidP="00047CEC">
            <w:pPr>
              <w:pStyle w:val="Heading1"/>
              <w:jc w:val="left"/>
            </w:pPr>
            <w:r>
              <w:t>Pan CArd N</w:t>
            </w:r>
            <w:r w:rsidR="00FA05B9">
              <w:t>o</w:t>
            </w:r>
          </w:p>
        </w:tc>
        <w:tc>
          <w:tcPr>
            <w:tcW w:w="8099" w:type="dxa"/>
          </w:tcPr>
          <w:p w14:paraId="1C5E09E0" w14:textId="19429184" w:rsidR="00A77122" w:rsidRPr="00293282" w:rsidRDefault="00222AA9" w:rsidP="00047CEC">
            <w:r>
              <w:t>BYSPS4656P</w:t>
            </w:r>
          </w:p>
        </w:tc>
      </w:tr>
    </w:tbl>
    <w:p w14:paraId="41DC09E3" w14:textId="77777777" w:rsidR="00A77122" w:rsidRDefault="00A77122" w:rsidP="000A0D31"/>
    <w:p w14:paraId="317415D1" w14:textId="77777777" w:rsidR="002F31EA" w:rsidRDefault="002F31EA" w:rsidP="000A0D31"/>
    <w:p w14:paraId="4D75D049" w14:textId="77777777" w:rsidR="002F31EA" w:rsidRDefault="002F31EA" w:rsidP="000A0D31"/>
    <w:sectPr w:rsidR="002F31EA" w:rsidSect="001E7033">
      <w:footerReference w:type="default" r:id="rId10"/>
      <w:pgSz w:w="12240" w:h="15840" w:code="1"/>
      <w:pgMar w:top="1080" w:right="1080" w:bottom="1080" w:left="108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298B7" w14:textId="77777777" w:rsidR="002E408D" w:rsidRDefault="002E408D">
      <w:pPr>
        <w:spacing w:after="0" w:line="240" w:lineRule="auto"/>
      </w:pPr>
      <w:r>
        <w:separator/>
      </w:r>
    </w:p>
    <w:p w14:paraId="73596E5B" w14:textId="77777777" w:rsidR="002E408D" w:rsidRDefault="002E408D"/>
    <w:p w14:paraId="48EB9D02" w14:textId="77777777" w:rsidR="002E408D" w:rsidRDefault="002E408D"/>
  </w:endnote>
  <w:endnote w:type="continuationSeparator" w:id="0">
    <w:p w14:paraId="38B6E7E2" w14:textId="77777777" w:rsidR="002E408D" w:rsidRDefault="002E408D">
      <w:pPr>
        <w:spacing w:after="0" w:line="240" w:lineRule="auto"/>
      </w:pPr>
      <w:r>
        <w:continuationSeparator/>
      </w:r>
    </w:p>
    <w:p w14:paraId="5BEAA5F0" w14:textId="77777777" w:rsidR="002E408D" w:rsidRDefault="002E408D"/>
    <w:p w14:paraId="53ECC40C" w14:textId="77777777" w:rsidR="002E408D" w:rsidRDefault="002E4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240"/>
      <w:gridCol w:w="6840"/>
    </w:tblGrid>
    <w:tr w:rsidR="008F11E2" w14:paraId="6FB4E03E" w14:textId="77777777" w:rsidTr="001E7033">
      <w:tc>
        <w:tcPr>
          <w:tcW w:w="3240" w:type="dxa"/>
        </w:tcPr>
        <w:p w14:paraId="7302F793" w14:textId="77777777" w:rsidR="008F11E2" w:rsidRDefault="008F11E2" w:rsidP="003C409E">
          <w:pPr>
            <w:pStyle w:val="Footer"/>
          </w:pPr>
          <w:r w:rsidRPr="008F11E2">
            <w:t xml:space="preserve">Page </w:t>
          </w:r>
          <w:r w:rsidRPr="008F11E2">
            <w:fldChar w:fldCharType="begin"/>
          </w:r>
          <w:r w:rsidRPr="008F11E2">
            <w:instrText xml:space="preserve"> PAGE </w:instrText>
          </w:r>
          <w:r w:rsidRPr="008F11E2">
            <w:fldChar w:fldCharType="separate"/>
          </w:r>
          <w:r w:rsidR="000A0D31">
            <w:rPr>
              <w:noProof/>
            </w:rPr>
            <w:t>2</w:t>
          </w:r>
          <w:r w:rsidRPr="008F11E2">
            <w:fldChar w:fldCharType="end"/>
          </w:r>
        </w:p>
      </w:tc>
      <w:tc>
        <w:tcPr>
          <w:tcW w:w="6840" w:type="dxa"/>
        </w:tcPr>
        <w:p w14:paraId="53E0BCB9" w14:textId="34D01364" w:rsidR="008F11E2" w:rsidRDefault="002E408D" w:rsidP="001E7033">
          <w:pPr>
            <w:pStyle w:val="Footer-RightAlign"/>
          </w:pPr>
          <w:sdt>
            <w:sdtPr>
              <w:alias w:val="Enter Your Name:"/>
              <w:tag w:val="Enter Your Name:"/>
              <w:id w:val="1942648725"/>
              <w:placeholder>
                <w:docPart w:val="F1DF67DBDBFF4FDF9E8F0D2A93FD397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B5D1A">
                <w:t>SHUBHRA</w:t>
              </w:r>
            </w:sdtContent>
          </w:sdt>
        </w:p>
      </w:tc>
    </w:tr>
  </w:tbl>
  <w:p w14:paraId="090B9EF7" w14:textId="77777777"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6DAF" w14:textId="77777777" w:rsidR="002E408D" w:rsidRDefault="002E408D">
      <w:pPr>
        <w:spacing w:after="0" w:line="240" w:lineRule="auto"/>
      </w:pPr>
      <w:r>
        <w:separator/>
      </w:r>
    </w:p>
    <w:p w14:paraId="630BA30C" w14:textId="77777777" w:rsidR="002E408D" w:rsidRDefault="002E408D"/>
    <w:p w14:paraId="507AE058" w14:textId="77777777" w:rsidR="002E408D" w:rsidRDefault="002E408D"/>
  </w:footnote>
  <w:footnote w:type="continuationSeparator" w:id="0">
    <w:p w14:paraId="5B354053" w14:textId="77777777" w:rsidR="002E408D" w:rsidRDefault="002E408D">
      <w:pPr>
        <w:spacing w:after="0" w:line="240" w:lineRule="auto"/>
      </w:pPr>
      <w:r>
        <w:continuationSeparator/>
      </w:r>
    </w:p>
    <w:p w14:paraId="24F18E1D" w14:textId="77777777" w:rsidR="002E408D" w:rsidRDefault="002E408D"/>
    <w:p w14:paraId="61E5BFD5" w14:textId="77777777" w:rsidR="002E408D" w:rsidRDefault="002E40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97648"/>
    <w:multiLevelType w:val="hybridMultilevel"/>
    <w:tmpl w:val="697E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53058"/>
    <w:multiLevelType w:val="hybridMultilevel"/>
    <w:tmpl w:val="AAB6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94C8B"/>
    <w:multiLevelType w:val="hybridMultilevel"/>
    <w:tmpl w:val="6B32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57559"/>
    <w:multiLevelType w:val="hybridMultilevel"/>
    <w:tmpl w:val="3D72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F2"/>
    <w:rsid w:val="00004F39"/>
    <w:rsid w:val="00024F1C"/>
    <w:rsid w:val="00087B71"/>
    <w:rsid w:val="00094FF2"/>
    <w:rsid w:val="000A0D31"/>
    <w:rsid w:val="0010516A"/>
    <w:rsid w:val="00151CBB"/>
    <w:rsid w:val="001A373A"/>
    <w:rsid w:val="001E7033"/>
    <w:rsid w:val="001F07DE"/>
    <w:rsid w:val="001F2802"/>
    <w:rsid w:val="002008BC"/>
    <w:rsid w:val="00222AA9"/>
    <w:rsid w:val="0022794A"/>
    <w:rsid w:val="0028156A"/>
    <w:rsid w:val="002828A5"/>
    <w:rsid w:val="00293282"/>
    <w:rsid w:val="002B2EA8"/>
    <w:rsid w:val="002E408D"/>
    <w:rsid w:val="002F31EA"/>
    <w:rsid w:val="002F66CA"/>
    <w:rsid w:val="00306857"/>
    <w:rsid w:val="003341C4"/>
    <w:rsid w:val="00340376"/>
    <w:rsid w:val="003415B7"/>
    <w:rsid w:val="00386AF7"/>
    <w:rsid w:val="003F47D0"/>
    <w:rsid w:val="003F793E"/>
    <w:rsid w:val="00411464"/>
    <w:rsid w:val="00415C27"/>
    <w:rsid w:val="004363AC"/>
    <w:rsid w:val="00444983"/>
    <w:rsid w:val="004857EE"/>
    <w:rsid w:val="00486EE0"/>
    <w:rsid w:val="00486FF2"/>
    <w:rsid w:val="00545EBD"/>
    <w:rsid w:val="00582440"/>
    <w:rsid w:val="0059714F"/>
    <w:rsid w:val="005F7846"/>
    <w:rsid w:val="006039A6"/>
    <w:rsid w:val="006112C7"/>
    <w:rsid w:val="0064056A"/>
    <w:rsid w:val="00681958"/>
    <w:rsid w:val="006E0C31"/>
    <w:rsid w:val="00722CA0"/>
    <w:rsid w:val="0076504D"/>
    <w:rsid w:val="007712C4"/>
    <w:rsid w:val="00771376"/>
    <w:rsid w:val="00776552"/>
    <w:rsid w:val="007929FA"/>
    <w:rsid w:val="00793A6A"/>
    <w:rsid w:val="007C6228"/>
    <w:rsid w:val="007C67B6"/>
    <w:rsid w:val="007D40C5"/>
    <w:rsid w:val="007E3DA2"/>
    <w:rsid w:val="007E59B8"/>
    <w:rsid w:val="007F70C7"/>
    <w:rsid w:val="008362E3"/>
    <w:rsid w:val="00847604"/>
    <w:rsid w:val="00850BBB"/>
    <w:rsid w:val="008F11E2"/>
    <w:rsid w:val="00973159"/>
    <w:rsid w:val="0097602F"/>
    <w:rsid w:val="00986F49"/>
    <w:rsid w:val="00994E91"/>
    <w:rsid w:val="009B4D16"/>
    <w:rsid w:val="009B5D1A"/>
    <w:rsid w:val="009C0D79"/>
    <w:rsid w:val="009C2979"/>
    <w:rsid w:val="009C4C2A"/>
    <w:rsid w:val="009F5CB2"/>
    <w:rsid w:val="00A01247"/>
    <w:rsid w:val="00A401F5"/>
    <w:rsid w:val="00A4076C"/>
    <w:rsid w:val="00A42251"/>
    <w:rsid w:val="00A71C6F"/>
    <w:rsid w:val="00A77122"/>
    <w:rsid w:val="00AB3DA1"/>
    <w:rsid w:val="00AC5E68"/>
    <w:rsid w:val="00AC7F1B"/>
    <w:rsid w:val="00AE345D"/>
    <w:rsid w:val="00AF5F3D"/>
    <w:rsid w:val="00AF6711"/>
    <w:rsid w:val="00B120C9"/>
    <w:rsid w:val="00B172BA"/>
    <w:rsid w:val="00B22146"/>
    <w:rsid w:val="00B50307"/>
    <w:rsid w:val="00BD1082"/>
    <w:rsid w:val="00BD6544"/>
    <w:rsid w:val="00BE7DC7"/>
    <w:rsid w:val="00BF3396"/>
    <w:rsid w:val="00C2706F"/>
    <w:rsid w:val="00C379BF"/>
    <w:rsid w:val="00C472B8"/>
    <w:rsid w:val="00C5794C"/>
    <w:rsid w:val="00C67F32"/>
    <w:rsid w:val="00C70F03"/>
    <w:rsid w:val="00C74468"/>
    <w:rsid w:val="00D353C1"/>
    <w:rsid w:val="00D62B96"/>
    <w:rsid w:val="00DD20C6"/>
    <w:rsid w:val="00DE6913"/>
    <w:rsid w:val="00DF0F2B"/>
    <w:rsid w:val="00E22010"/>
    <w:rsid w:val="00E5345A"/>
    <w:rsid w:val="00EB452E"/>
    <w:rsid w:val="00EB5D1A"/>
    <w:rsid w:val="00EE143A"/>
    <w:rsid w:val="00F25DA8"/>
    <w:rsid w:val="00F26CEE"/>
    <w:rsid w:val="00F46709"/>
    <w:rsid w:val="00FA05B9"/>
    <w:rsid w:val="00FB0ACB"/>
    <w:rsid w:val="00FB32B3"/>
    <w:rsid w:val="00FB3F24"/>
    <w:rsid w:val="00FD27A9"/>
    <w:rsid w:val="00FE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01219"/>
  <w15:chartTrackingRefBased/>
  <w15:docId w15:val="{969ADDF0-46B1-40BE-B089-B732EAF2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4"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paragraph" w:customStyle="1" w:styleId="Dates">
    <w:name w:val="Dates"/>
    <w:basedOn w:val="BodyText"/>
    <w:qFormat/>
    <w:rsid w:val="00094FF2"/>
    <w:pPr>
      <w:widowControl w:val="0"/>
      <w:kinsoku w:val="0"/>
      <w:overflowPunct w:val="0"/>
      <w:autoSpaceDE w:val="0"/>
      <w:autoSpaceDN w:val="0"/>
      <w:adjustRightInd w:val="0"/>
      <w:spacing w:after="0" w:line="240" w:lineRule="auto"/>
    </w:pPr>
    <w:rPr>
      <w:rFonts w:eastAsia="Times New Roman" w:cs="Times New Roman"/>
      <w:b/>
      <w:color w:val="000000" w:themeColor="text1"/>
      <w:sz w:val="18"/>
      <w:szCs w:val="20"/>
      <w:lang w:eastAsia="en-US"/>
    </w:rPr>
  </w:style>
  <w:style w:type="paragraph" w:customStyle="1" w:styleId="Experience">
    <w:name w:val="Experience"/>
    <w:basedOn w:val="Normal"/>
    <w:qFormat/>
    <w:rsid w:val="00094FF2"/>
    <w:pPr>
      <w:spacing w:after="200" w:line="240" w:lineRule="auto"/>
    </w:pPr>
    <w:rPr>
      <w:rFonts w:eastAsiaTheme="minorHAnsi"/>
      <w:color w:val="auto"/>
      <w:szCs w:val="24"/>
      <w:lang w:eastAsia="en-US"/>
    </w:rPr>
  </w:style>
  <w:style w:type="character" w:styleId="UnresolvedMention">
    <w:name w:val="Unresolved Mention"/>
    <w:basedOn w:val="DefaultParagraphFont"/>
    <w:uiPriority w:val="99"/>
    <w:semiHidden/>
    <w:unhideWhenUsed/>
    <w:rsid w:val="00F26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vaa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qyuk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thomas\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44BCEC32184B9DA2AE1E0B1B41A9D2"/>
        <w:category>
          <w:name w:val="General"/>
          <w:gallery w:val="placeholder"/>
        </w:category>
        <w:types>
          <w:type w:val="bbPlcHdr"/>
        </w:types>
        <w:behaviors>
          <w:behavior w:val="content"/>
        </w:behaviors>
        <w:guid w:val="{FE8BD317-AABA-47AF-B48B-B102E5588C66}"/>
      </w:docPartPr>
      <w:docPartBody>
        <w:p w:rsidR="002831E6" w:rsidRDefault="00155832">
          <w:pPr>
            <w:pStyle w:val="0C44BCEC32184B9DA2AE1E0B1B41A9D2"/>
          </w:pPr>
          <w:r>
            <w:t>Your Name</w:t>
          </w:r>
        </w:p>
      </w:docPartBody>
    </w:docPart>
    <w:docPart>
      <w:docPartPr>
        <w:name w:val="080819BFB8274FD4AD557CCF80D157B2"/>
        <w:category>
          <w:name w:val="General"/>
          <w:gallery w:val="placeholder"/>
        </w:category>
        <w:types>
          <w:type w:val="bbPlcHdr"/>
        </w:types>
        <w:behaviors>
          <w:behavior w:val="content"/>
        </w:behaviors>
        <w:guid w:val="{C982BECE-0E4C-4FCC-918D-543B043912FC}"/>
      </w:docPartPr>
      <w:docPartBody>
        <w:p w:rsidR="002831E6" w:rsidRDefault="00155832">
          <w:pPr>
            <w:pStyle w:val="080819BFB8274FD4AD557CCF80D157B2"/>
          </w:pPr>
          <w:r w:rsidRPr="00293282">
            <w:t>Professional Experience</w:t>
          </w:r>
        </w:p>
      </w:docPartBody>
    </w:docPart>
    <w:docPart>
      <w:docPartPr>
        <w:name w:val="C18EAAA836094868962ACF1E16FD482B"/>
        <w:category>
          <w:name w:val="General"/>
          <w:gallery w:val="placeholder"/>
        </w:category>
        <w:types>
          <w:type w:val="bbPlcHdr"/>
        </w:types>
        <w:behaviors>
          <w:behavior w:val="content"/>
        </w:behaviors>
        <w:guid w:val="{2E0505D0-2EDE-48D3-B3DB-E0BB051B299A}"/>
      </w:docPartPr>
      <w:docPartBody>
        <w:p w:rsidR="002831E6" w:rsidRDefault="00155832">
          <w:pPr>
            <w:pStyle w:val="C18EAAA836094868962ACF1E16FD482B"/>
          </w:pPr>
          <w:r w:rsidRPr="00293282">
            <w:t>Education</w:t>
          </w:r>
        </w:p>
      </w:docPartBody>
    </w:docPart>
    <w:docPart>
      <w:docPartPr>
        <w:name w:val="F1DF67DBDBFF4FDF9E8F0D2A93FD3974"/>
        <w:category>
          <w:name w:val="General"/>
          <w:gallery w:val="placeholder"/>
        </w:category>
        <w:types>
          <w:type w:val="bbPlcHdr"/>
        </w:types>
        <w:behaviors>
          <w:behavior w:val="content"/>
        </w:behaviors>
        <w:guid w:val="{C68729E2-692B-4884-9E84-9D7FAB008FF6}"/>
      </w:docPartPr>
      <w:docPartBody>
        <w:p w:rsidR="002831E6" w:rsidRDefault="00F66B55" w:rsidP="00F66B55">
          <w:pPr>
            <w:pStyle w:val="F1DF67DBDBFF4FDF9E8F0D2A93FD3974"/>
          </w:pPr>
          <w:r w:rsidRPr="00293282">
            <w:t>Professional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55"/>
    <w:rsid w:val="00101A78"/>
    <w:rsid w:val="00155832"/>
    <w:rsid w:val="002831E6"/>
    <w:rsid w:val="00290D9E"/>
    <w:rsid w:val="00434276"/>
    <w:rsid w:val="0064374A"/>
    <w:rsid w:val="0070736E"/>
    <w:rsid w:val="00AF7581"/>
    <w:rsid w:val="00D30A43"/>
    <w:rsid w:val="00E07970"/>
    <w:rsid w:val="00F6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92917C6802234F2C8436146824F5E7DF">
    <w:name w:val="92917C6802234F2C8436146824F5E7DF"/>
  </w:style>
  <w:style w:type="paragraph" w:customStyle="1" w:styleId="780A48D6E2EB4E48BBC753EBB210B517">
    <w:name w:val="780A48D6E2EB4E48BBC753EBB210B517"/>
  </w:style>
  <w:style w:type="paragraph" w:customStyle="1" w:styleId="0C44BCEC32184B9DA2AE1E0B1B41A9D2">
    <w:name w:val="0C44BCEC32184B9DA2AE1E0B1B41A9D2"/>
  </w:style>
  <w:style w:type="paragraph" w:customStyle="1" w:styleId="9528F45AC7A14C19809AE61AEB21B816">
    <w:name w:val="9528F45AC7A14C19809AE61AEB21B816"/>
  </w:style>
  <w:style w:type="paragraph" w:customStyle="1" w:styleId="B6ADB2BCAFE84CC28D768E7BA20A5901">
    <w:name w:val="B6ADB2BCAFE84CC28D768E7BA20A5901"/>
  </w:style>
  <w:style w:type="paragraph" w:customStyle="1" w:styleId="845CDFCDFC8F4A398D3DE6F801982818">
    <w:name w:val="845CDFCDFC8F4A398D3DE6F801982818"/>
  </w:style>
  <w:style w:type="paragraph" w:customStyle="1" w:styleId="9D3C5D8F03BB49E3865CFD0D1262A28B">
    <w:name w:val="9D3C5D8F03BB49E3865CFD0D1262A28B"/>
  </w:style>
  <w:style w:type="paragraph" w:customStyle="1" w:styleId="4751D4B4486443E79BD1121000961C9E">
    <w:name w:val="4751D4B4486443E79BD1121000961C9E"/>
  </w:style>
  <w:style w:type="paragraph" w:customStyle="1" w:styleId="04AE1978E37D4FF1A1158CDC1312B07D">
    <w:name w:val="04AE1978E37D4FF1A1158CDC1312B07D"/>
  </w:style>
  <w:style w:type="paragraph" w:customStyle="1" w:styleId="080819BFB8274FD4AD557CCF80D157B2">
    <w:name w:val="080819BFB8274FD4AD557CCF80D157B2"/>
  </w:style>
  <w:style w:type="paragraph" w:customStyle="1" w:styleId="A261B0A60E8B4676A2A013939599816A">
    <w:name w:val="A261B0A60E8B4676A2A013939599816A"/>
  </w:style>
  <w:style w:type="paragraph" w:customStyle="1" w:styleId="707F95BA5BE34B3CBBBB8015DC9D6F46">
    <w:name w:val="707F95BA5BE34B3CBBBB8015DC9D6F46"/>
  </w:style>
  <w:style w:type="paragraph" w:customStyle="1" w:styleId="7A8F33C679CB4A13B87B131A04028D6A">
    <w:name w:val="7A8F33C679CB4A13B87B131A04028D6A"/>
  </w:style>
  <w:style w:type="paragraph" w:customStyle="1" w:styleId="ED5CA0FA848C441B821BF4F842344F2B">
    <w:name w:val="ED5CA0FA848C441B821BF4F842344F2B"/>
  </w:style>
  <w:style w:type="paragraph" w:customStyle="1" w:styleId="430087CE22FC4B6F9DC75031C0D50279">
    <w:name w:val="430087CE22FC4B6F9DC75031C0D50279"/>
  </w:style>
  <w:style w:type="paragraph" w:customStyle="1" w:styleId="7F5992F0943A488185441574424C9014">
    <w:name w:val="7F5992F0943A488185441574424C9014"/>
  </w:style>
  <w:style w:type="paragraph" w:customStyle="1" w:styleId="43D29CA3BBE64D28B1C418582721B172">
    <w:name w:val="43D29CA3BBE64D28B1C418582721B172"/>
  </w:style>
  <w:style w:type="paragraph" w:customStyle="1" w:styleId="D0F3C44F822C408FB25ADE2A5477DD54">
    <w:name w:val="D0F3C44F822C408FB25ADE2A5477DD54"/>
  </w:style>
  <w:style w:type="paragraph" w:customStyle="1" w:styleId="C7C3FDF9AB9A483090D214FE35077485">
    <w:name w:val="C7C3FDF9AB9A483090D214FE35077485"/>
  </w:style>
  <w:style w:type="paragraph" w:customStyle="1" w:styleId="412987A499094E65A74C93E826B9473D">
    <w:name w:val="412987A499094E65A74C93E826B9473D"/>
  </w:style>
  <w:style w:type="paragraph" w:customStyle="1" w:styleId="39DB468D1EB84DBE9A8EFBDF57D9B2A2">
    <w:name w:val="39DB468D1EB84DBE9A8EFBDF57D9B2A2"/>
  </w:style>
  <w:style w:type="paragraph" w:customStyle="1" w:styleId="46B68826B61A4956B7202FC731332653">
    <w:name w:val="46B68826B61A4956B7202FC731332653"/>
  </w:style>
  <w:style w:type="paragraph" w:customStyle="1" w:styleId="6A00D78A03034EACA8A4649D802C1340">
    <w:name w:val="6A00D78A03034EACA8A4649D802C1340"/>
  </w:style>
  <w:style w:type="paragraph" w:customStyle="1" w:styleId="27C8998290704B019256103734D5AFD7">
    <w:name w:val="27C8998290704B019256103734D5AFD7"/>
  </w:style>
  <w:style w:type="paragraph" w:customStyle="1" w:styleId="35A99690E3954F9A97F4267048CAF45B">
    <w:name w:val="35A99690E3954F9A97F4267048CAF45B"/>
  </w:style>
  <w:style w:type="paragraph" w:customStyle="1" w:styleId="C18EAAA836094868962ACF1E16FD482B">
    <w:name w:val="C18EAAA836094868962ACF1E16FD482B"/>
  </w:style>
  <w:style w:type="paragraph" w:customStyle="1" w:styleId="A34A5381EAE94906A532D02E56FAFB1B">
    <w:name w:val="A34A5381EAE94906A532D02E56FAFB1B"/>
  </w:style>
  <w:style w:type="paragraph" w:customStyle="1" w:styleId="107B5656532F48AA8A4A4F74D837B22C">
    <w:name w:val="107B5656532F48AA8A4A4F74D837B22C"/>
  </w:style>
  <w:style w:type="paragraph" w:customStyle="1" w:styleId="2E538E36B59F4AA0829B6EB0A7134B59">
    <w:name w:val="2E538E36B59F4AA0829B6EB0A7134B59"/>
  </w:style>
  <w:style w:type="paragraph" w:customStyle="1" w:styleId="FAB0E31A323140AE82C0F9D8884A20C4">
    <w:name w:val="FAB0E31A323140AE82C0F9D8884A20C4"/>
  </w:style>
  <w:style w:type="paragraph" w:customStyle="1" w:styleId="F1DF67DBDBFF4FDF9E8F0D2A93FD3974">
    <w:name w:val="F1DF67DBDBFF4FDF9E8F0D2A93FD3974"/>
    <w:rsid w:val="00F66B55"/>
  </w:style>
  <w:style w:type="paragraph" w:customStyle="1" w:styleId="CD88BF58AE084C7B821016F91AD46339">
    <w:name w:val="CD88BF58AE084C7B821016F91AD46339"/>
    <w:rsid w:val="00F66B55"/>
  </w:style>
  <w:style w:type="paragraph" w:customStyle="1" w:styleId="59C76E22A42B40468AD793F05B6A2CF2">
    <w:name w:val="59C76E22A42B40468AD793F05B6A2CF2"/>
    <w:rsid w:val="00F66B55"/>
  </w:style>
  <w:style w:type="paragraph" w:customStyle="1" w:styleId="5C123930C57E462680D331A30764C122">
    <w:name w:val="5C123930C57E462680D331A30764C122"/>
    <w:rsid w:val="0064374A"/>
  </w:style>
  <w:style w:type="paragraph" w:customStyle="1" w:styleId="E50AA94A3ACF4EADB2976D98CF994EB2">
    <w:name w:val="E50AA94A3ACF4EADB2976D98CF994EB2"/>
    <w:rsid w:val="0064374A"/>
  </w:style>
  <w:style w:type="paragraph" w:customStyle="1" w:styleId="5E1403165A174C279E452F4DC4DE8B4D">
    <w:name w:val="5E1403165A174C279E452F4DC4DE8B4D"/>
    <w:rsid w:val="0064374A"/>
  </w:style>
  <w:style w:type="paragraph" w:customStyle="1" w:styleId="5FA9366C55DF489DA41002B811E51ECF">
    <w:name w:val="5FA9366C55DF489DA41002B811E51ECF"/>
    <w:rsid w:val="0064374A"/>
  </w:style>
  <w:style w:type="paragraph" w:customStyle="1" w:styleId="C644071AB455457EB75D80E98CF10281">
    <w:name w:val="C644071AB455457EB75D80E98CF10281"/>
    <w:rsid w:val="0064374A"/>
  </w:style>
  <w:style w:type="paragraph" w:customStyle="1" w:styleId="3F9B88EA840D47A39DA4A793C1772BAD">
    <w:name w:val="3F9B88EA840D47A39DA4A793C1772BAD"/>
    <w:rsid w:val="0064374A"/>
  </w:style>
  <w:style w:type="paragraph" w:customStyle="1" w:styleId="75582356E8FD4DCEB8602A29B81BB54F">
    <w:name w:val="75582356E8FD4DCEB8602A29B81BB54F"/>
    <w:rsid w:val="0064374A"/>
  </w:style>
  <w:style w:type="paragraph" w:customStyle="1" w:styleId="F8E6C2ED64F446DFAF89B1B60551A3D3">
    <w:name w:val="F8E6C2ED64F446DFAF89B1B60551A3D3"/>
    <w:rsid w:val="0064374A"/>
  </w:style>
  <w:style w:type="paragraph" w:customStyle="1" w:styleId="4619CD7BC79B4C888C47B15E9FE4BAF1">
    <w:name w:val="4619CD7BC79B4C888C47B15E9FE4BAF1"/>
    <w:rsid w:val="00434276"/>
  </w:style>
  <w:style w:type="paragraph" w:customStyle="1" w:styleId="923B1AF1EB0E48499A21CF588849CE96">
    <w:name w:val="923B1AF1EB0E48499A21CF588849CE96"/>
    <w:rsid w:val="00434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246</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Vincy</dc:creator>
  <cp:keywords>SHUBHRA</cp:keywords>
  <cp:lastModifiedBy>Grover, Shubhra</cp:lastModifiedBy>
  <cp:revision>33</cp:revision>
  <dcterms:created xsi:type="dcterms:W3CDTF">2021-01-08T09:42:00Z</dcterms:created>
  <dcterms:modified xsi:type="dcterms:W3CDTF">2021-02-08T09:28:00Z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